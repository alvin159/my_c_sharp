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4B1E" w14:textId="77777777" w:rsidR="009E7C5F" w:rsidRDefault="00127ADD">
      <w:pPr>
        <w:suppressAutoHyphens w:val="0"/>
        <w:autoSpaceDE w:val="0"/>
        <w:spacing w:after="0"/>
        <w:textAlignment w:val="auto"/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//Task5_1.cs</w:t>
      </w:r>
    </w:p>
    <w:p w14:paraId="7A5867E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2C9811D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F1530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0AF8E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FC7D9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16A7CA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3D872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{6,5,4,3,2,1};</w:t>
      </w:r>
    </w:p>
    <w:p w14:paraId="4C76FDF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Console.WriteLine(intArr[0] = 6);</w:t>
      </w:r>
    </w:p>
    <w:p w14:paraId="0BF9F74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Console.WriteLine(intArr[1] = 5);</w:t>
      </w:r>
    </w:p>
    <w:p w14:paraId="0F900CA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Console.WriteLine(intArr[2] = 4);</w:t>
      </w:r>
    </w:p>
    <w:p w14:paraId="24421C7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Console.WriteLine(intArr[3] = 3);</w:t>
      </w:r>
    </w:p>
    <w:p w14:paraId="1749D04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Console.WriteLine(intArr[4] = 2);</w:t>
      </w:r>
    </w:p>
    <w:p w14:paraId="05C6FFB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Console.WriteLine(intArr[5] = 1);</w:t>
      </w:r>
    </w:p>
    <w:p w14:paraId="3E4DE35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7F0E6" w14:textId="77777777" w:rsidR="009E7C5F" w:rsidRDefault="00127ADD">
      <w:pPr>
        <w:tabs>
          <w:tab w:val="center" w:pos="4680"/>
        </w:tabs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81956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D4ED5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8D626F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2AA250B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2FFF34A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4B38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B8245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7502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EAB08F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3BE1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{6,5,4,3,2,1};</w:t>
      </w:r>
    </w:p>
    <w:p w14:paraId="231FD0A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1694197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A0D32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Console.WriteLine(intArr[i]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237F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BAF28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</w:t>
      </w:r>
    </w:p>
    <w:p w14:paraId="33F6E40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97E41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15717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E9D6C" w14:textId="77777777" w:rsidR="009E7C5F" w:rsidRDefault="009E7C5F"/>
    <w:p w14:paraId="25DA251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3CCE53B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526ED50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EF017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1864E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E506D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343EEE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FC49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{6,5,4,3,2,1};</w:t>
      </w:r>
    </w:p>
    <w:p w14:paraId="5395BE0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Console.Write(intArr[0]</w:t>
      </w:r>
      <w:r>
        <w:rPr>
          <w:rFonts w:ascii="Consolas" w:hAnsi="Consolas" w:cs="Consolas"/>
          <w:color w:val="000000"/>
          <w:sz w:val="19"/>
          <w:szCs w:val="19"/>
        </w:rPr>
        <w:t xml:space="preserve"> = 6);</w:t>
      </w:r>
    </w:p>
    <w:p w14:paraId="32A8F9D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4EC3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Console.Write(intArr[1] = 5);</w:t>
      </w:r>
    </w:p>
    <w:p w14:paraId="6166EEA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E02A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Console.Write(intArr[2] = 4);</w:t>
      </w:r>
    </w:p>
    <w:p w14:paraId="1418FB9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9974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Console.Write(intArr[3] = 3);</w:t>
      </w:r>
    </w:p>
    <w:p w14:paraId="5CADE93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9D6E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Console.Write(intArr[4] = 2);</w:t>
      </w:r>
    </w:p>
    <w:p w14:paraId="3E170F0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92E1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Console.Write(intArr[5] = 1);</w:t>
      </w:r>
    </w:p>
    <w:p w14:paraId="165A871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E646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F5EFA2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B01E4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486A81F" w14:textId="77777777" w:rsidR="009E7C5F" w:rsidRDefault="00127A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EC595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622B712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37A0171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2C33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</w:t>
      </w:r>
      <w:r>
        <w:rPr>
          <w:rFonts w:ascii="Consolas" w:hAnsi="Consolas" w:cs="Consolas"/>
          <w:color w:val="0000FF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280A7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26703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2ACBB6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E908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[7];</w:t>
      </w:r>
    </w:p>
    <w:p w14:paraId="191B354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43D8B5E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C6F3B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{0} number 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A81D34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19261F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C53C8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04AF4A2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{0:f2}"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3BB93F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28BC4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number.Sum();</w:t>
      </w:r>
    </w:p>
    <w:p w14:paraId="5BCCD80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: {0:f2}"</w:t>
      </w:r>
      <w:r>
        <w:rPr>
          <w:rFonts w:ascii="Consolas" w:hAnsi="Consolas" w:cs="Consolas"/>
          <w:color w:val="000000"/>
          <w:sz w:val="19"/>
          <w:szCs w:val="19"/>
        </w:rPr>
        <w:t>,sum1);</w:t>
      </w:r>
    </w:p>
    <w:p w14:paraId="5C892AC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B467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B678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04CA9" w14:textId="77777777" w:rsidR="009E7C5F" w:rsidRDefault="00127AD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D9D153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p w14:paraId="3740468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37DD852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484ADFA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3988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AF8B7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857FF0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D89E6C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66B91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[7];</w:t>
      </w:r>
    </w:p>
    <w:p w14:paraId="75D81AB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7E8603D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E712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"Give {0} number 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A58A0F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524FB6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CE658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571AD43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{0:f2}"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B4C6E2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B2AD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number.Sum()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7049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: {0:f2}"</w:t>
      </w:r>
      <w:r>
        <w:rPr>
          <w:rFonts w:ascii="Consolas" w:hAnsi="Consolas" w:cs="Consolas"/>
          <w:color w:val="000000"/>
          <w:sz w:val="19"/>
          <w:szCs w:val="19"/>
        </w:rPr>
        <w:t>,sum1);</w:t>
      </w:r>
    </w:p>
    <w:p w14:paraId="6318258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515A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D289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0B4980" w14:textId="77777777" w:rsidR="009E7C5F" w:rsidRDefault="00127A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F9E1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//Task5_6.cs</w:t>
      </w:r>
    </w:p>
    <w:p w14:paraId="2131F76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14EC48A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B6D7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93E07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17652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690C29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6F06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[501];</w:t>
      </w:r>
    </w:p>
    <w:p w14:paraId="35C08FE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00"/>
          <w:sz w:val="19"/>
          <w:szCs w:val="19"/>
        </w:rPr>
        <w:t>1; i &lt;= 500; i++)</w:t>
      </w:r>
    </w:p>
    <w:p w14:paraId="375E7D5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array[i] = i;</w:t>
      </w:r>
    </w:p>
    <w:p w14:paraId="3EFC6C2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"min = {0}"</w:t>
      </w:r>
      <w:r>
        <w:rPr>
          <w:rFonts w:ascii="Consolas" w:hAnsi="Consolas" w:cs="Consolas"/>
          <w:color w:val="000000"/>
          <w:sz w:val="19"/>
          <w:szCs w:val="19"/>
        </w:rPr>
        <w:t>, array.Min());</w:t>
      </w:r>
    </w:p>
    <w:p w14:paraId="74CE927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"max = {0}"</w:t>
      </w:r>
      <w:r>
        <w:rPr>
          <w:rFonts w:ascii="Consolas" w:hAnsi="Consolas" w:cs="Consolas"/>
          <w:color w:val="000000"/>
          <w:sz w:val="19"/>
          <w:szCs w:val="19"/>
        </w:rPr>
        <w:t>, array.Max());</w:t>
      </w:r>
    </w:p>
    <w:p w14:paraId="33D6188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= {0}"</w:t>
      </w:r>
      <w:r>
        <w:rPr>
          <w:rFonts w:ascii="Consolas" w:hAnsi="Consolas" w:cs="Consolas"/>
          <w:color w:val="000000"/>
          <w:sz w:val="19"/>
          <w:szCs w:val="19"/>
        </w:rPr>
        <w:t>, array.Sum());</w:t>
      </w:r>
    </w:p>
    <w:p w14:paraId="3777D48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"avg = </w:t>
      </w:r>
      <w:r>
        <w:rPr>
          <w:rFonts w:ascii="Consolas" w:hAnsi="Consolas" w:cs="Consolas"/>
          <w:color w:val="A31515"/>
          <w:sz w:val="19"/>
          <w:szCs w:val="19"/>
        </w:rPr>
        <w:t>{0:F2}"</w:t>
      </w:r>
      <w:r>
        <w:rPr>
          <w:rFonts w:ascii="Consolas" w:hAnsi="Consolas" w:cs="Consolas"/>
          <w:color w:val="000000"/>
          <w:sz w:val="19"/>
          <w:szCs w:val="19"/>
        </w:rPr>
        <w:t>, array.Average());</w:t>
      </w:r>
    </w:p>
    <w:p w14:paraId="0B20FE9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3752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42C0B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750D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//Task5_7.cs</w:t>
      </w:r>
    </w:p>
    <w:p w14:paraId="2E1542B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00AC3A1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CA01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D6DDF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0D12F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89E1C6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345A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7C83C2A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5D04ABA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2CFA05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247944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&lt;10 ; i++)</w:t>
      </w:r>
    </w:p>
    <w:p w14:paraId="3F10641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DD110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makan[i] = r.Next(100);</w:t>
      </w:r>
    </w:p>
    <w:p w14:paraId="25E36D1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makan[i]);</w:t>
      </w:r>
    </w:p>
    <w:p w14:paraId="20DC2D7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</w:t>
      </w:r>
    </w:p>
    <w:p w14:paraId="39C93DF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A2F3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29465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793B5B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//Task5_8.cs</w:t>
      </w:r>
    </w:p>
    <w:p w14:paraId="08B005B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63D78F6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5210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F2109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73706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AB3F4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7ABA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"How many grades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0571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3C912A0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3DC49B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505815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&lt;makan.Length ;</w:t>
      </w:r>
      <w:r>
        <w:rPr>
          <w:rFonts w:ascii="Consolas" w:hAnsi="Consolas" w:cs="Consolas"/>
          <w:color w:val="000000"/>
          <w:sz w:val="19"/>
          <w:szCs w:val="19"/>
        </w:rPr>
        <w:t xml:space="preserve"> i++)</w:t>
      </w:r>
    </w:p>
    <w:p w14:paraId="1F3F005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FC72A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makan[i] = r.Next(4,11);</w:t>
      </w:r>
    </w:p>
    <w:p w14:paraId="45C840B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7C5E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makan.Average();</w:t>
      </w:r>
    </w:p>
    <w:p w14:paraId="5E213BA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:"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14:paraId="3BFABA6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EE75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8E35E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76A7D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7D096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//Task5_9.cs</w:t>
      </w:r>
    </w:p>
    <w:p w14:paraId="54DDFBD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6313885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62BA5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9366B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721B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63530A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8B2D0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stringArr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[3] { </w:t>
      </w:r>
      <w:r>
        <w:rPr>
          <w:rFonts w:ascii="Consolas" w:hAnsi="Consolas" w:cs="Consolas"/>
          <w:color w:val="A31515"/>
          <w:sz w:val="19"/>
          <w:szCs w:val="19"/>
        </w:rPr>
        <w:t>"Give the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 code and post office"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A10B33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Console.Write(stringArr[0]);</w:t>
      </w:r>
    </w:p>
    <w:p w14:paraId="7DB86D7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String a =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274D682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Console.Write(stringArr[1]);</w:t>
      </w:r>
    </w:p>
    <w:p w14:paraId="5FA21AF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b = Console.ReadLine();</w:t>
      </w:r>
    </w:p>
    <w:p w14:paraId="68F0DA9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Console.Write(stringArr[2]);</w:t>
      </w:r>
    </w:p>
    <w:p w14:paraId="7AFF4F9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 = Console.ReadLine();</w:t>
      </w:r>
    </w:p>
    <w:p w14:paraId="2F9D212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14:paraId="3A0ECCE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Console.WriteLine(b);</w:t>
      </w:r>
    </w:p>
    <w:p w14:paraId="64D8C3E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14:paraId="6ADFDE3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CBC6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4556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DC4D5" w14:textId="77777777" w:rsidR="009E7C5F" w:rsidRDefault="009E7C5F"/>
    <w:p w14:paraId="26B50CD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//Task5_10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0ABAC92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3AC2F13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BEED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F5B81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A4475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F51872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BE0D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"num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DEFA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2D0899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num1 * 2;</w:t>
      </w:r>
    </w:p>
    <w:p w14:paraId="253AC26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 2 : "</w:t>
      </w:r>
      <w:r>
        <w:rPr>
          <w:rFonts w:ascii="Consolas" w:hAnsi="Consolas" w:cs="Consolas"/>
          <w:color w:val="000000"/>
          <w:sz w:val="19"/>
          <w:szCs w:val="19"/>
        </w:rPr>
        <w:t>+ num);</w:t>
      </w:r>
    </w:p>
    <w:p w14:paraId="5A41399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A607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62B70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54C10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//Task5_10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7913A93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024FDE6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2EDA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34054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BB249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E77D71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82D76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"num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E930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CAAB8F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num1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4C861A7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 2 : "</w:t>
      </w:r>
      <w:r>
        <w:rPr>
          <w:rFonts w:ascii="Consolas" w:hAnsi="Consolas" w:cs="Consolas"/>
          <w:color w:val="000000"/>
          <w:sz w:val="19"/>
          <w:szCs w:val="19"/>
        </w:rPr>
        <w:t>+ num);</w:t>
      </w:r>
    </w:p>
    <w:p w14:paraId="4FB23F6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7ACD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EE53B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ED312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C444D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//Task5_11.cs</w:t>
      </w:r>
    </w:p>
    <w:p w14:paraId="0B91A3C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6D44E18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E03B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324CF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BE86E0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5492A9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F406A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[8];</w:t>
      </w:r>
    </w:p>
    <w:p w14:paraId="56AFEAB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35CB60B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4A333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{0} number 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779B533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CD4527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}            </w:t>
      </w:r>
    </w:p>
    <w:p w14:paraId="186BEE2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number.Reverse())</w:t>
      </w:r>
    </w:p>
    <w:p w14:paraId="7F9C28F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4DD04B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AD11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004862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B2005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2282CD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//Task5_12.cs</w:t>
      </w:r>
    </w:p>
    <w:p w14:paraId="2A4D29D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6D4A1E7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80093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EE1CD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D4E46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C4B392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DB8E8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DF81F0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2CAE95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[10, 2];</w:t>
      </w:r>
    </w:p>
    <w:p w14:paraId="1D65B4D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61D7BC4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FBD2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2; r++)</w:t>
      </w:r>
    </w:p>
    <w:p w14:paraId="6FE8393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Console.Write(makan[i, 0] = rnd1.Next(2, 7));</w:t>
      </w:r>
    </w:p>
    <w:p w14:paraId="3AE7C7B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5EED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Console.WriteLine(makan[i, 1] = rnd2.Next(15, 20));</w:t>
      </w:r>
    </w:p>
    <w:p w14:paraId="58082710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CF67C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CE1F40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491DD2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DE13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679F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1B0E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42FD56C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0BF6F2A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C89D4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46A31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EC156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5FD0AA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F398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CA001F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ran1 = rnd1.Next(12,20);</w:t>
      </w:r>
    </w:p>
    <w:p w14:paraId="0177FA2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2C3B3E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ran2 = rnd2.Next(46, 52);</w:t>
      </w:r>
    </w:p>
    <w:p w14:paraId="58DA998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5410DA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Random rnd3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3BB6E88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ran3 = rnd3.Next(46, 52);</w:t>
      </w:r>
    </w:p>
    <w:p w14:paraId="7302BFA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[ran3];</w:t>
      </w:r>
    </w:p>
    <w:p w14:paraId="4B806B1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makan.Length; i++)</w:t>
      </w:r>
    </w:p>
    <w:p w14:paraId="189985B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AB529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makan[i] = rnd4.Next(ran1, ran2);</w:t>
      </w:r>
    </w:p>
    <w:p w14:paraId="4B8D0D0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makan[i]);                </w:t>
      </w:r>
    </w:p>
    <w:p w14:paraId="7D3A988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9F64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"min = {0}"</w:t>
      </w:r>
      <w:r>
        <w:rPr>
          <w:rFonts w:ascii="Consolas" w:hAnsi="Consolas" w:cs="Consolas"/>
          <w:color w:val="000000"/>
          <w:sz w:val="19"/>
          <w:szCs w:val="19"/>
        </w:rPr>
        <w:t>, makan.Min());</w:t>
      </w:r>
    </w:p>
    <w:p w14:paraId="4F696159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"max = {0}"</w:t>
      </w:r>
      <w:r>
        <w:rPr>
          <w:rFonts w:ascii="Consolas" w:hAnsi="Consolas" w:cs="Consolas"/>
          <w:color w:val="000000"/>
          <w:sz w:val="19"/>
          <w:szCs w:val="19"/>
        </w:rPr>
        <w:t>, makan.Max());</w:t>
      </w:r>
    </w:p>
    <w:p w14:paraId="18C87A9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"avg = {0:F2}"</w:t>
      </w:r>
      <w:r>
        <w:rPr>
          <w:rFonts w:ascii="Consolas" w:hAnsi="Consolas" w:cs="Consolas"/>
          <w:color w:val="000000"/>
          <w:sz w:val="19"/>
          <w:szCs w:val="19"/>
        </w:rPr>
        <w:t>, makan.Average(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138B8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BCAD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01D1C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8BAA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7E7E1EF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4777CD4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A7F3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BE84A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F4765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F6D398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45D4C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Random ran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3E00A83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3A4127B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 0; i &lt; </w:t>
      </w:r>
      <w:r>
        <w:rPr>
          <w:rFonts w:ascii="Consolas" w:hAnsi="Consolas" w:cs="Consolas"/>
          <w:color w:val="000000"/>
          <w:sz w:val="19"/>
          <w:szCs w:val="19"/>
        </w:rPr>
        <w:t>array.Length; i++)</w:t>
      </w:r>
    </w:p>
    <w:p w14:paraId="709E192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3806C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array[i]= ran.NextDouble() * (9.7- 4.2) + 4.2;</w:t>
      </w:r>
    </w:p>
    <w:p w14:paraId="0C689B7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2083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Array.Sort(array);</w:t>
      </w:r>
    </w:p>
    <w:p w14:paraId="48A1FED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14:paraId="09BA8EA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FF122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"{0:f1}"</w:t>
      </w:r>
      <w:r>
        <w:rPr>
          <w:rFonts w:ascii="Consolas" w:hAnsi="Consolas" w:cs="Consolas"/>
          <w:color w:val="000000"/>
          <w:sz w:val="19"/>
          <w:szCs w:val="19"/>
        </w:rPr>
        <w:t>,d);</w:t>
      </w:r>
    </w:p>
    <w:p w14:paraId="5869381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98B75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BE9CA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8BE1B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02FA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//Task5_15.cs</w:t>
      </w:r>
    </w:p>
    <w:p w14:paraId="6D102C1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20798C0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FE08F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AAC17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CC2AD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193B68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CDEC4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8EF139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6CFB550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4.2;</w:t>
      </w:r>
    </w:p>
    <w:p w14:paraId="196BAB0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9.7;</w:t>
      </w:r>
    </w:p>
    <w:p w14:paraId="528C49C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 0; i &lt; array.Length; i++)</w:t>
      </w:r>
    </w:p>
    <w:p w14:paraId="6AF6961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E9629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array[i]= ran.NextDouble() * (max- min) + min;</w:t>
      </w:r>
    </w:p>
    <w:p w14:paraId="64786AD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86D9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Array.Sort(array);</w:t>
      </w:r>
    </w:p>
    <w:p w14:paraId="2A81E4E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14:paraId="5436FC5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B2C3B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"{0:f1}"</w:t>
      </w:r>
      <w:r>
        <w:rPr>
          <w:rFonts w:ascii="Consolas" w:hAnsi="Consolas" w:cs="Consolas"/>
          <w:color w:val="000000"/>
          <w:sz w:val="19"/>
          <w:szCs w:val="19"/>
        </w:rPr>
        <w:t>,d);</w:t>
      </w:r>
    </w:p>
    <w:p w14:paraId="7C5CCE1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5B2F7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872F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E86C7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56A7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//Task5_16.cs</w:t>
      </w:r>
    </w:p>
    <w:p w14:paraId="78F23FD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008797B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4DA8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D0D8C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18CD8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991138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6DBF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chara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[300];</w:t>
      </w:r>
    </w:p>
    <w:p w14:paraId="755155D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65; i &lt;= 90; i++)</w:t>
      </w:r>
    </w:p>
    <w:p w14:paraId="4C57F5E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140B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)i;</w:t>
      </w:r>
    </w:p>
    <w:p w14:paraId="2A9C5CE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Console.WriteLine(a);</w:t>
      </w:r>
    </w:p>
    <w:p w14:paraId="4BA430F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7CFB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97; i &lt;= 123; i++)</w:t>
      </w:r>
    </w:p>
    <w:p w14:paraId="61E8AB12" w14:textId="77777777" w:rsidR="009E7C5F" w:rsidRDefault="00127ADD">
      <w:pPr>
        <w:tabs>
          <w:tab w:val="left" w:pos="5679"/>
        </w:tabs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F7BAA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)i;</w:t>
      </w:r>
    </w:p>
    <w:p w14:paraId="7BC0DF8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</w:t>
      </w:r>
      <w:r>
        <w:rPr>
          <w:rFonts w:ascii="Consolas" w:hAnsi="Consolas" w:cs="Consolas"/>
          <w:color w:val="000000"/>
          <w:sz w:val="19"/>
          <w:szCs w:val="19"/>
        </w:rPr>
        <w:t>ole.WriteLine(a);</w:t>
      </w:r>
    </w:p>
    <w:p w14:paraId="314C1AB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A45E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9BF0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2949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C046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//Task5_17.cs</w:t>
      </w:r>
    </w:p>
    <w:p w14:paraId="45C2CF32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5D9385D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21FF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10E33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E91CA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1FC250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265864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[7];</w:t>
      </w:r>
    </w:p>
    <w:p w14:paraId="0719A0B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7D3647C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66D180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makan.Length;i ++)</w:t>
      </w:r>
    </w:p>
    <w:p w14:paraId="423EAF8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E0039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 (makan[i] = rnd.Next(1, 50));</w:t>
      </w:r>
    </w:p>
    <w:p w14:paraId="21F5966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71D2B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46E63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AC5E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00"/>
          <w:sz w:val="19"/>
          <w:szCs w:val="19"/>
        </w:rPr>
        <w:t>array.Length; i++)</w:t>
      </w:r>
    </w:p>
    <w:p w14:paraId="7A8683A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6B1D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Console.Write(array[i] = rnd.Next(1, 50));</w:t>
      </w:r>
    </w:p>
    <w:p w14:paraId="0591098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74F0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0F378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1FF2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371F9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4A1C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//Task5_18.cs</w:t>
      </w:r>
    </w:p>
    <w:p w14:paraId="677F1DA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12A202D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2A94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35AA3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D0DA1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24AE4A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6E333ED2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FE022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[4, 3];</w:t>
      </w:r>
    </w:p>
    <w:p w14:paraId="31A5D31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14:paraId="41A0A87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AFDF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i++){</w:t>
      </w:r>
    </w:p>
    <w:p w14:paraId="629EFEA5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Number {0},{1} : "</w:t>
      </w:r>
      <w:r>
        <w:rPr>
          <w:rFonts w:ascii="Consolas" w:hAnsi="Consolas" w:cs="Consolas"/>
          <w:color w:val="000000"/>
          <w:sz w:val="19"/>
          <w:szCs w:val="19"/>
        </w:rPr>
        <w:t>,j,i);</w:t>
      </w:r>
    </w:p>
    <w:p w14:paraId="089BE61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makan[j,i] = Convert.ToInt32(Console.ReadLine());}</w:t>
      </w:r>
    </w:p>
    <w:p w14:paraId="5FD60A1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4F08F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14:paraId="40181DC3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3A8B7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79064FD0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30E64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,makan[j,i]);</w:t>
      </w:r>
    </w:p>
    <w:p w14:paraId="28FE4A0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6A65B4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12CC8A9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EDF21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E16E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189FD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7823C" w14:textId="77777777" w:rsidR="009E7C5F" w:rsidRDefault="009E7C5F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ADC01A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//Task5_19.cs</w:t>
      </w:r>
    </w:p>
    <w:p w14:paraId="4539276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3CAAA225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B3097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24182E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C051FC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F16100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0DFF1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"Which number's </w:t>
      </w:r>
      <w:r>
        <w:rPr>
          <w:rFonts w:ascii="Consolas" w:hAnsi="Consolas" w:cs="Consolas"/>
          <w:color w:val="A31515"/>
          <w:sz w:val="19"/>
          <w:szCs w:val="19"/>
        </w:rPr>
        <w:t>multiplication table do you want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BD17A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4B0269D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[10, 3];</w:t>
      </w:r>
    </w:p>
    <w:p w14:paraId="64C6211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11; j++)</w:t>
      </w:r>
    </w:p>
    <w:p w14:paraId="1FF030D8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8E9ED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667180AA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61E7AE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14:paraId="6601C398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97FB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,j);</w:t>
      </w:r>
    </w:p>
    <w:p w14:paraId="2364DBE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num * j;</w:t>
      </w:r>
    </w:p>
    <w:p w14:paraId="6F56147F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D4093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,sum);</w:t>
      </w:r>
    </w:p>
    <w:p w14:paraId="18832BBC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7B318716" w14:textId="77777777" w:rsidR="009E7C5F" w:rsidRDefault="00127ADD">
      <w:pPr>
        <w:suppressAutoHyphens w:val="0"/>
        <w:autoSpaceDE w:val="0"/>
        <w:spacing w:after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8553F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8B2E46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7B0BD9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24432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7F0D21" w14:textId="77777777" w:rsidR="009E7C5F" w:rsidRDefault="00127ADD">
      <w:pPr>
        <w:suppressAutoHyphens w:val="0"/>
        <w:autoSpaceDE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77218" w14:textId="77777777" w:rsidR="009E7C5F" w:rsidRDefault="009E7C5F">
      <w:pPr>
        <w:suppressAutoHyphens w:val="0"/>
        <w:autoSpaceDE w:val="0"/>
        <w:spacing w:after="0"/>
        <w:textAlignment w:val="auto"/>
      </w:pPr>
    </w:p>
    <w:sectPr w:rsidR="009E7C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0D21" w14:textId="77777777" w:rsidR="00127ADD" w:rsidRDefault="00127ADD">
      <w:pPr>
        <w:spacing w:after="0"/>
      </w:pPr>
      <w:r>
        <w:separator/>
      </w:r>
    </w:p>
  </w:endnote>
  <w:endnote w:type="continuationSeparator" w:id="0">
    <w:p w14:paraId="6D383D2A" w14:textId="77777777" w:rsidR="00127ADD" w:rsidRDefault="00127A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D709" w14:textId="77777777" w:rsidR="00127ADD" w:rsidRDefault="00127ADD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FA2BE6E" w14:textId="77777777" w:rsidR="00127ADD" w:rsidRDefault="00127A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7C5F"/>
    <w:rsid w:val="00127ADD"/>
    <w:rsid w:val="009E7C5F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798AC"/>
  <w15:docId w15:val="{3B23B627-C683-4BC3-AA16-25F89CD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FI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before="100" w:after="100"/>
    </w:pPr>
    <w:rPr>
      <w:rFonts w:ascii="Times New Roman" w:eastAsia="Times New Roman" w:hAnsi="Times New Roman"/>
      <w:sz w:val="24"/>
      <w:szCs w:val="24"/>
      <w:lang w:val="fi-FI" w:eastAsia="fi-F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 Wijaya</dc:creator>
  <dc:description/>
  <cp:lastModifiedBy>Alvin a Wijaya</cp:lastModifiedBy>
  <cp:revision>2</cp:revision>
  <dcterms:created xsi:type="dcterms:W3CDTF">2019-11-03T16:54:00Z</dcterms:created>
  <dcterms:modified xsi:type="dcterms:W3CDTF">2019-11-03T16:54:00Z</dcterms:modified>
</cp:coreProperties>
</file>